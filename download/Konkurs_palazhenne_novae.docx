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Прымаюцца заяўкі на ўдзел у конкурсе праектаў па стварэнні эскіза "Прыпынак Адамовіча" ў пасёлку Глуша.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Паважаныя дызайнеры, мастакі, архітэктары і творчыя групы!</w:t>
      </w: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Ініцыятыўная група па стварэнні турыстычнай кропкі "Прыпынак Адмовіча", пачынае прыём заявак на ўдзел у конкурсе творчых праектаў.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Мэта конкурса: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Конкурс праводзіцца з мэтай ушанаваць памяць пісьменніка Алеся Адамовіча на яго малой радзіме - у пасёлку Глуша. Каб прыцягнуць увагу да Глушы, як да месца, дзе можа з'явіцца паўнавартасны турыстычны комплекс, прысвечаны Адамовічу, наша ініцыятыўная група вырашыла пачаць з своеасаблівай "дарожнай рэкламы". Гэта будзе звычайны прыпыначны пункт на трасе, што мяжуе з Глушай, з незвычайным дызайнам ці аздабленнем (але абавязкова ці з візуальным "цытаваннем" твораў Алеся Адамовіча, ці непасрэдна звязаным з яго асобай-выявай). </w:t>
      </w:r>
    </w:p>
    <w:p w:rsidR="00AD6018" w:rsidRDefault="00AD6018" w:rsidP="001146FA">
      <w:pPr>
        <w:pStyle w:val="NoSpacing"/>
        <w:rPr>
          <w:lang w:val="be-BY"/>
        </w:rPr>
      </w:pPr>
    </w:p>
    <w:p w:rsidR="00AD6018" w:rsidRDefault="00AD6018" w:rsidP="001146FA">
      <w:pPr>
        <w:pStyle w:val="NoSpacing"/>
        <w:rPr>
          <w:lang w:val="be-BY"/>
        </w:rPr>
      </w:pPr>
      <w:r>
        <w:rPr>
          <w:lang w:val="be-BY"/>
        </w:rPr>
        <w:t xml:space="preserve">Конкурс праводзіцца ў дзвюх намінацыях: "Лепшы візуальны праект без перабудовы прыпыначнага пункта" і "Лепшы візуальны праект з перабудовай прыпыначнага пункта".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Задачы: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Распрацаваць эскізны праект прыпыначнага пункта "Прыпынак Адамовіча" (далей - п.п.), з абавязковай архітэктурнай прывязкай да прапанаванага месца размяшчэння, што ўключае:</w:t>
      </w: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- распрацоўка канструкцыі прыпыначнага пункта (у выпадку, калі мяркуецца будаўніцтва п.п., ці яго значная перабудова), з пералікам будаўнічых матэрыялаў, з якіх будзе стварацца п.п., і якімі будзе аздабляцца (фарбы, дэкаратыўныя элементы, і таму падобнае);</w:t>
      </w: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- вызначэнне памеру п.п. (у выпадку, калі мяркуецца будаўніцтва ці значная мадэрнізацыя);</w:t>
      </w: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- стварэнне эскіза;</w:t>
      </w: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- вызначэнне прыкладнага каштарысу на будаўніцтва ці аздабленне п.п.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Pr="00463274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 Месца размяшчэння "Прыпынка Адамовіча", - пасёлак Глуша, прыпыначны пункт </w:t>
      </w:r>
      <w:r w:rsidRPr="00463274">
        <w:rPr>
          <w:lang w:val="be-BY"/>
        </w:rPr>
        <w:t xml:space="preserve">насупраць дома культуры/насупраць </w:t>
      </w:r>
      <w:r>
        <w:rPr>
          <w:lang w:val="be-BY"/>
        </w:rPr>
        <w:t xml:space="preserve">(будучага) </w:t>
      </w:r>
      <w:r w:rsidRPr="00463274">
        <w:rPr>
          <w:lang w:val="be-BY"/>
        </w:rPr>
        <w:t>музея Алеся Адамовіча</w:t>
      </w:r>
      <w:r>
        <w:rPr>
          <w:lang w:val="be-BY"/>
        </w:rPr>
        <w:t>.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</w:p>
    <w:p w:rsidR="00AD6018" w:rsidRPr="00036982" w:rsidRDefault="00AD6018" w:rsidP="00AE2591">
      <w:pPr>
        <w:pStyle w:val="NoSpacing"/>
        <w:rPr>
          <w:lang w:val="be-BY"/>
        </w:rPr>
      </w:pPr>
      <w:r>
        <w:rPr>
          <w:lang w:val="be-BY"/>
        </w:rPr>
        <w:t>Для ўдзелу ў конкурсе неабходна даслаць заяўку (ідэю, праект)</w:t>
      </w:r>
      <w:r w:rsidRPr="0020760C">
        <w:rPr>
          <w:lang w:val="be-BY"/>
        </w:rPr>
        <w:t xml:space="preserve"> </w:t>
      </w:r>
      <w:r>
        <w:rPr>
          <w:lang w:val="be-BY"/>
        </w:rPr>
        <w:t xml:space="preserve">на адрас </w:t>
      </w:r>
      <w:r>
        <w:rPr>
          <w:lang w:val="en-US"/>
        </w:rPr>
        <w:t>adamovich</w:t>
      </w:r>
      <w:r w:rsidRPr="00036982">
        <w:rPr>
          <w:lang w:val="be-BY"/>
        </w:rPr>
        <w:t>.</w:t>
      </w:r>
      <w:r>
        <w:rPr>
          <w:lang w:val="en-US"/>
        </w:rPr>
        <w:t>konkurs</w:t>
      </w:r>
      <w:r w:rsidRPr="00036982">
        <w:rPr>
          <w:lang w:val="be-BY"/>
        </w:rPr>
        <w:t>@</w:t>
      </w:r>
      <w:r>
        <w:rPr>
          <w:lang w:val="en-US"/>
        </w:rPr>
        <w:t>gmail</w:t>
      </w:r>
      <w:r w:rsidRPr="00036982">
        <w:rPr>
          <w:lang w:val="be-BY"/>
        </w:rPr>
        <w:t>.</w:t>
      </w:r>
      <w:r>
        <w:rPr>
          <w:lang w:val="en-US"/>
        </w:rPr>
        <w:t>com</w:t>
      </w:r>
      <w:r>
        <w:rPr>
          <w:lang w:val="be-BY"/>
        </w:rPr>
        <w:t xml:space="preserve">, да </w:t>
      </w:r>
      <w:r w:rsidRPr="009F7368">
        <w:t>23</w:t>
      </w:r>
      <w:r>
        <w:rPr>
          <w:lang w:val="be-BY"/>
        </w:rPr>
        <w:t xml:space="preserve"> траўня 2018 года.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Праект прыпынка павінен быць аформлены дэманстрацыйнымі матэрыяламі: візуальны эскіз і тэкставае апісанне.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Pr="00201675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Лепшы варыянт "Прыпынка Адамовіча" будзе рэалізаваны. </w:t>
      </w:r>
    </w:p>
    <w:p w:rsidR="00AD6018" w:rsidRPr="00442C42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 xml:space="preserve">Разгляд заявак і вызначэнне пераможцаў  - да 31 траўня.  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Pr="00E77ADA" w:rsidRDefault="00AD6018" w:rsidP="00AE2591">
      <w:pPr>
        <w:pStyle w:val="NoSpacing"/>
        <w:rPr>
          <w:lang w:val="en-US"/>
        </w:rPr>
      </w:pPr>
      <w:r>
        <w:rPr>
          <w:lang w:val="be-BY"/>
        </w:rPr>
        <w:t xml:space="preserve">Кантактны тэлефон: </w:t>
      </w:r>
      <w:r w:rsidRPr="00E77ADA">
        <w:rPr>
          <w:lang w:val="be-BY"/>
        </w:rPr>
        <w:t xml:space="preserve"> </w:t>
      </w:r>
      <w:r>
        <w:rPr>
          <w:lang w:val="en-US"/>
        </w:rPr>
        <w:t>+375291238873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Default="00AD6018" w:rsidP="00AE2591">
      <w:pPr>
        <w:pStyle w:val="NoSpacing"/>
        <w:rPr>
          <w:lang w:val="be-BY"/>
        </w:rPr>
      </w:pPr>
      <w:r>
        <w:rPr>
          <w:lang w:val="be-BY"/>
        </w:rPr>
        <w:t>Конкурс праводзіцца ў адзін тур, пераможцу абірае журы, якое будзе складацца з гісторыкаў, літаратараў, мастакоў, урбаністаў.</w:t>
      </w:r>
    </w:p>
    <w:p w:rsidR="00AD6018" w:rsidRDefault="00AD6018" w:rsidP="00AE2591">
      <w:pPr>
        <w:pStyle w:val="NoSpacing"/>
        <w:rPr>
          <w:lang w:val="be-BY"/>
        </w:rPr>
      </w:pPr>
    </w:p>
    <w:p w:rsidR="00AD6018" w:rsidRPr="00C05356" w:rsidRDefault="00AD6018" w:rsidP="00AE2591">
      <w:pPr>
        <w:pStyle w:val="NoSpacing"/>
        <w:rPr>
          <w:lang w:val="be-BY"/>
        </w:rPr>
      </w:pPr>
    </w:p>
    <w:sectPr w:rsidR="00AD6018" w:rsidRPr="00C05356" w:rsidSect="004D2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591"/>
    <w:rsid w:val="00011AAE"/>
    <w:rsid w:val="00020919"/>
    <w:rsid w:val="00036982"/>
    <w:rsid w:val="0008546F"/>
    <w:rsid w:val="000E666F"/>
    <w:rsid w:val="00113D1B"/>
    <w:rsid w:val="001146FA"/>
    <w:rsid w:val="0012239D"/>
    <w:rsid w:val="0016282E"/>
    <w:rsid w:val="00167694"/>
    <w:rsid w:val="00176FEB"/>
    <w:rsid w:val="001C22E3"/>
    <w:rsid w:val="00201675"/>
    <w:rsid w:val="0020760C"/>
    <w:rsid w:val="00227DA8"/>
    <w:rsid w:val="00317BBD"/>
    <w:rsid w:val="003A00AE"/>
    <w:rsid w:val="003A3993"/>
    <w:rsid w:val="004178FA"/>
    <w:rsid w:val="004239B0"/>
    <w:rsid w:val="00442C42"/>
    <w:rsid w:val="00463274"/>
    <w:rsid w:val="004879CF"/>
    <w:rsid w:val="00490C38"/>
    <w:rsid w:val="004D2E70"/>
    <w:rsid w:val="004E67F0"/>
    <w:rsid w:val="004F69B6"/>
    <w:rsid w:val="00615EEE"/>
    <w:rsid w:val="00654B25"/>
    <w:rsid w:val="006F5782"/>
    <w:rsid w:val="0071431B"/>
    <w:rsid w:val="007C65A6"/>
    <w:rsid w:val="007E1A7D"/>
    <w:rsid w:val="00875A39"/>
    <w:rsid w:val="008853CE"/>
    <w:rsid w:val="008F0C1D"/>
    <w:rsid w:val="00973B0D"/>
    <w:rsid w:val="00992B34"/>
    <w:rsid w:val="009B2EB4"/>
    <w:rsid w:val="009D3D7F"/>
    <w:rsid w:val="009F7368"/>
    <w:rsid w:val="00A21850"/>
    <w:rsid w:val="00A2663E"/>
    <w:rsid w:val="00AC63C2"/>
    <w:rsid w:val="00AD6018"/>
    <w:rsid w:val="00AE2591"/>
    <w:rsid w:val="00B04B41"/>
    <w:rsid w:val="00B203D6"/>
    <w:rsid w:val="00C05356"/>
    <w:rsid w:val="00C60DE0"/>
    <w:rsid w:val="00C85CAD"/>
    <w:rsid w:val="00CA3B20"/>
    <w:rsid w:val="00CA43D7"/>
    <w:rsid w:val="00CB62D4"/>
    <w:rsid w:val="00CC2EEC"/>
    <w:rsid w:val="00CE1E96"/>
    <w:rsid w:val="00D13D11"/>
    <w:rsid w:val="00D20ED4"/>
    <w:rsid w:val="00D61DD4"/>
    <w:rsid w:val="00D73571"/>
    <w:rsid w:val="00E77ADA"/>
    <w:rsid w:val="00F03FC5"/>
    <w:rsid w:val="00FB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7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E2591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341</Words>
  <Characters>1945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francishak</dc:creator>
  <cp:keywords/>
  <dc:description/>
  <cp:lastModifiedBy>mtx.by</cp:lastModifiedBy>
  <cp:revision>16</cp:revision>
  <dcterms:created xsi:type="dcterms:W3CDTF">2018-04-02T17:06:00Z</dcterms:created>
  <dcterms:modified xsi:type="dcterms:W3CDTF">2018-04-18T06:46:00Z</dcterms:modified>
</cp:coreProperties>
</file>